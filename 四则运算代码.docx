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代码：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#include&lt;iostream&gt;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#include&lt;stdlib.h&gt;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#include&lt;time.h&gt;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using namespace std;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ch;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a1,a2,a3;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loop: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**********************"&lt;&lt;endl;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               主菜单    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欢迎使用计算器"&lt;&lt;endl;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请输入运算法则对应的数字后回车"&lt;&lt;endl;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输入1：进行加减乘除四则运算；"&lt;&lt;endl;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输入2：进行自主运算；"&lt;&lt;endl;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输入3：出题；"&lt;&lt;endl;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输入4：退出程序；"&lt;&lt;endl;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**********************"&lt;&lt;endl;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cin&gt;&gt;ch;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switch(ch){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'1':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四则运算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size: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f1;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ca;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         按下对应字母后回车"&lt;&lt;endl;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                 a：加法；"&lt;&lt;endl;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                 b：减法；"&lt;&lt;endl;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                 c：乘法；"&lt;&lt;endl;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                 d：除法；"&lt;&lt;endl;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                 e:返回主菜单。"&lt;&lt;endl;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cin&gt;&gt;f1;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switch(f1){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case'a':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cout&lt;&lt;"加法：输入两个数（以空格隔开）之后回车"&lt;&lt;endl;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cin&gt;&gt;a1&gt;&gt;a2;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a3=a1+a2;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cout&lt;&lt;a1&lt;&lt;" + "&lt;&lt;a2&lt;&lt;" = "&lt;&lt;a3&lt;&lt;endl;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case'b':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cout&lt;&lt;"减法：输入两个数（以空格隔开）之后回车"&lt;&lt;endl;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cin&gt;&gt;a1&gt;&gt;a2;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a3=a1-a2;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cout&lt;&lt;a1&lt;&lt;" - "&lt;&lt;a2&lt;&lt;" = "&lt;&lt;a3&lt;&lt;endl;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case'c':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cout&lt;&lt;"乘法：输入两个数（以空格隔开）之后回车"&lt;&lt;endl;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cin&gt;&gt;a1&gt;&gt;a2;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a3=a1*a2;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cout&lt;&lt;a1&lt;&lt;" × "&lt;&lt;a2&lt;&lt;" = "&lt;&lt;a3&lt;&lt;endl;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case'd':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cout&lt;&lt;"除法：输入两个数（以空格隔开）之后回车"&lt;&lt;endl;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cin&gt;&gt;a1&gt;&gt;a2;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a3=a1/a2;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cout&lt;&lt;a1&lt;&lt;" ÷ "&lt;&lt;a2&lt;&lt;" = "&lt;&lt;a3&lt;&lt;endl;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break;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case'e':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loop;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default: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cout&lt;&lt;"请输入正确的字母选项!"&lt;&lt;endl;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goto size;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后续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cout&lt;&lt;"接下来："&lt;&lt;endl;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cout&lt;&lt;"选1.清屏并返回主菜单；"&lt;&lt;endl;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cout&lt;&lt;"选2.不清屏并继续进行四则运算；"&lt;&lt;endl;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cout&lt;&lt;"选3.清屏并继续进行四则运算；"&lt;&lt;endl;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cout&lt;&lt;"选0.退出程序。"&lt;&lt;endl;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cin&gt;&gt;ca;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switch(ca){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'1':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loop;break;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'2':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size;break;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'3':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size;break;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'0':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tuichu;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default: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goto tuichu;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'2':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  自主运算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zizhu: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cb;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min1;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float max1;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i,j;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suiji;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suiji1;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          请输入运算类型："&lt;&lt;endl;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输入1：加法；"&lt;&lt;endl;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输入2：减法；"&lt;&lt;endl;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输入3：乘法；"&lt;&lt;endl;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输入4：除法；"&lt;&lt;endl;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输入5：随机四则运算；"&lt;&lt;endl;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输入6：返回主菜单。"&lt;&lt;endl;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cin&gt;&gt;suiji;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if(suiji==6){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loop;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srand((unsigned)time(0));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cout&lt;&lt;"请输入需要运算次数"&lt;&lt;endl;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cin&gt;&gt;j;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if(j&lt;=0){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cout&lt;&lt;"请输入大于一的整数"&lt;&lt;endl;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goto zizhu;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zuizhi1: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cout&lt;&lt;"请分别输入运算数据的最小值与最大值(注：只读入整数部分)"&lt;&lt;endl;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cin&gt;&gt;min1&gt;&gt;max1;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if(min1&gt;max1){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cout&lt;&lt;"输反了哦，先输入最小值，在输入最大值"&lt;&lt;endl;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zuizhi1;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for(i=0;i&lt;j;i++){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suiji1=suiji;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z1,z2,z3;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z1 = (int)min1 + rand() % ((int)max1 - (int)min1 + 1);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z2 = (int)min1 + rand() % ((int)max1 - (int)min1 + 1);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if(suiji1==5){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suiji1 = rand()%4+1;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switch(suiji1){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z3=z1+z2;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if(z2&lt;0){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cout&lt;&lt;z1&lt;&lt;" + ("&lt;&lt;z2&lt;&lt;") = "&lt;&lt;z3&lt;&lt;'\n';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cout&lt;&lt;z1&lt;&lt;" + "&lt;&lt;z2&lt;&lt;" = "&lt;&lt;z3&lt;&lt;'\n';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2: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z3=z1-z2;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if(z2&lt;0){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cout&lt;&lt;z1&lt;&lt;" - ("&lt;&lt;z2&lt;&lt;") = "&lt;&lt;z3&lt;&lt;'\n';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cout&lt;&lt;z1&lt;&lt;" - "&lt;&lt;z2&lt;&lt;" = "&lt;&lt;z3&lt;&lt;'\n';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3: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z3=z1*z2;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if(z2&lt;0){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cout&lt;&lt;z1&lt;&lt;" * ("&lt;&lt;z2&lt;&lt;") = "&lt;&lt;z3&lt;&lt;'\n';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cout&lt;&lt;z1&lt;&lt;" * "&lt;&lt;z2&lt;&lt;" = "&lt;&lt;z3&lt;&lt;'\n';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4: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if(z2==0){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z2=z2+1;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z3=z1/z2;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if(z2&lt;0){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cout&lt;&lt;z1&lt;&lt;" ÷ ("&lt;&lt;z2&lt;&lt;") = "&lt;&lt;z3&lt;&lt;'\n';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cout&lt;&lt;z1&lt;&lt;" ÷ "&lt;&lt;z2&lt;&lt;" = "&lt;&lt;z3&lt;&lt;'\n';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default: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cout&lt;&lt;"请输入正确的运算类型"&lt;&lt;endl;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zizhu;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cout&lt;&lt;"接下来："&lt;&lt;endl;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cout&lt;&lt;"选1.清屏并返回主菜单；"&lt;&lt;endl;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cout&lt;&lt;"选2.不清屏并继续进行自主运算；"&lt;&lt;endl;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cout&lt;&lt;"选3.清屏并继续进行自主运算；"&lt;&lt;endl;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cout&lt;&lt;"选0.退出程序。"&lt;&lt;endl;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cin&gt;&gt;cb;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switch(cb){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'1':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loop;break;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'2':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zizhu;break;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'3':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zizhu;break;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'0':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tuichu;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default: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goto tuichu;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'3':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出题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chuti: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min2;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max2;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k,l;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suiji2;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suiji3;/*suiji2代替suiji3运行switch指令：目的是在随机四则运算出题时，每道题都是随机运算法则*/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请输入出题类型："&lt;&lt;endl;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输入1：加法；"&lt;&lt;endl;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输入2：减法；"&lt;&lt;endl;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输入3：乘法；"&lt;&lt;endl;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输入4：除法；(注：对于像8.125和0.333...这样的结果，需要四舍五入后保留两位小数)"&lt;&lt;endl;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输入5：随机四则运算出题；(注：对于像8.125和0.333...这样的结果，需要四舍五入后保留两位小数)"&lt;&lt;endl;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输入6：返回主菜单。"&lt;&lt;endl;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cin&gt;&gt;suiji3;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if(suiji2==6){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loop;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srand((unsigned)time(0));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cout&lt;&lt;"请输入题目数量"&lt;&lt;endl;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if(l&lt;=0){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cout&lt;&lt;"请输入大于一的整数"&lt;&lt;endl;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goto chuti;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zuizhi2: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cout&lt;&lt;"请分别输入出题数据的最小值与最大值(注：只读入整数部分)"&lt;&lt;endl;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cin&gt;&gt;min2&gt;&gt;max2;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if(min2&gt;max2){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cout&lt;&lt;"输反了哦，先输入最小值，在输入最大值"&lt;&lt;endl;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zuizhi2;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for(k=0;k&lt;l;k++){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z4,z5,z6,z0;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z4 = (int)min2 + rand() % ((int)max2 - (int)min2 + 1);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z5 = (int)min2 + rand() % ((int)max2 - (int)min2 + 1);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suiji2=suiji3;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if(suiji2==5){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suiji2 = rand()%4+1;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switch(suiji2){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z6=z4+z5;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if(z5&lt;0){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cout&lt;&lt;z4&lt;&lt;" + ("&lt;&lt;z5&lt;&lt;") = 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cout&lt;&lt;z4&lt;&lt;" + "&lt;&lt;z5&lt;&lt;" = 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   break;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2: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z6=z4-z5;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if(z5&lt;0){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cout&lt;&lt;z4&lt;&lt;" - ("&lt;&lt;z5&lt;&lt;") = 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cout&lt;&lt;z4&lt;&lt;" - "&lt;&lt;z5&lt;&lt;" = 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   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3: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z6=z4*z5;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if(z5&lt;0){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cout&lt;&lt;z4&lt;&lt;" * ("&lt;&lt;z5&lt;&lt;") = 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cout&lt;&lt;z4&lt;&lt;" * "&lt;&lt;z5&lt;&lt;" = 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   break;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4: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if(z5==0){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z5=z5+1;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z6=z4/z5;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if(z6&gt;=0){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z6=(float)((int)(z6*100+0.5))/100;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z6=(float)((int)(z6*100-0.5))/100;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if(z5&lt;0){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cout&lt;&lt;z4&lt;&lt;" ÷ ("&lt;&lt;z5&lt;&lt;") = 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cout&lt;&lt;z4&lt;&lt;" ÷ "&lt;&lt;z5&lt;&lt;" = 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   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default: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cout&lt;&lt;"请输入正确的出题类型"&lt;&lt;endl;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chuti;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cin&gt;&gt;z0;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if(z0==z6){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cout&lt;&lt;"恭喜，你答对了！(＾＿＾)☆"&lt;&lt;endl;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cout&lt;&lt;"抱歉，你答错了。。(；≧д≦)正确答案是："&lt;&lt;z6&lt;&lt;endl;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cout&lt;&lt;"接下来："&lt;&lt;endl;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cout&lt;&lt;"选1.清屏并返回主菜单；"&lt;&lt;endl;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cout&lt;&lt;"选2.不清屏并继续出题；"&lt;&lt;endl;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cout&lt;&lt;"选3.清屏并继续出题；"&lt;&lt;endl;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cout&lt;&lt;"选0.退出程序。"&lt;&lt;endl;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cin&gt;&gt;cc;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switch(cc){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'1':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loop;break;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'2':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chuti;break;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'3':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system("cls");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chuti;break;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'0':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goto tuichu;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default: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goto tuichu;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tuichu: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07A40"/>
    <w:rsid w:val="67607A4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kimot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2018-10-26T08:47:00Z</dcterms:created>
  <dc:creator>Takimoto</dc:creator>
  <cp:lastModifiedBy>Takimoto</cp:lastModifiedBy>
  <dcterms:modified xsi:type="dcterms:W3CDTF">2018-10-26T08:48:04Z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